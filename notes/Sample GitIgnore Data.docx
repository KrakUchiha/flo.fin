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88F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[user]</w:t>
      </w:r>
    </w:p>
    <w:p w14:paraId="43F7890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= Pavan Kumar Sunkara</w:t>
      </w:r>
    </w:p>
    <w:p w14:paraId="0A4FCF5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email = pavan.sss1991@gmail.com</w:t>
      </w:r>
    </w:p>
    <w:p w14:paraId="32D13C1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username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pksunkara</w:t>
      </w:r>
      <w:proofErr w:type="spellEnd"/>
    </w:p>
    <w:p w14:paraId="1FFB9DF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[core]</w:t>
      </w:r>
    </w:p>
    <w:p w14:paraId="12E700F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editor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nvim</w:t>
      </w:r>
      <w:proofErr w:type="spellEnd"/>
    </w:p>
    <w:p w14:paraId="431DCCF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whitespace =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fix,-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indent-with-non-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tab,trailing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space,cr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-at-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eol</w:t>
      </w:r>
      <w:proofErr w:type="spellEnd"/>
    </w:p>
    <w:p w14:paraId="694CFE8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pager = delta</w:t>
      </w:r>
    </w:p>
    <w:p w14:paraId="49CCDF2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sendemail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39A974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smtpencryption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tls</w:t>
      </w:r>
      <w:proofErr w:type="spellEnd"/>
    </w:p>
    <w:p w14:paraId="6CAAD8D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smtpserver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smtp.gmail.com</w:t>
      </w:r>
    </w:p>
    <w:p w14:paraId="714D533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smtpuser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pavan.sss1991@gmail.com</w:t>
      </w:r>
    </w:p>
    <w:p w14:paraId="3E7F791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smtppass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password</w:t>
      </w:r>
    </w:p>
    <w:p w14:paraId="3B5471A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smtpserverport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587</w:t>
      </w:r>
    </w:p>
    <w:p w14:paraId="3198931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[web]</w:t>
      </w:r>
    </w:p>
    <w:p w14:paraId="454EE1F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browser = google-chrome</w:t>
      </w:r>
    </w:p>
    <w:p w14:paraId="7E40BFE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instaweb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50F4A6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httpd = apache2 -f</w:t>
      </w:r>
    </w:p>
    <w:p w14:paraId="06A6158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rerere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C94BA2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enabled = 1</w:t>
      </w:r>
    </w:p>
    <w:p w14:paraId="60B6496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autoupdate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14:paraId="4C2AC91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[color]</w:t>
      </w:r>
    </w:p>
    <w:p w14:paraId="2071349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ui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auto</w:t>
      </w:r>
    </w:p>
    <w:p w14:paraId="31FAAE3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[color "branch"]</w:t>
      </w:r>
    </w:p>
    <w:p w14:paraId="78FB34E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 = yellow bold</w:t>
      </w:r>
    </w:p>
    <w:p w14:paraId="5829341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local = green bold</w:t>
      </w:r>
    </w:p>
    <w:p w14:paraId="3FC157B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remote = cyan bold</w:t>
      </w:r>
    </w:p>
    <w:p w14:paraId="774EC1C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[color "diff"]</w:t>
      </w:r>
    </w:p>
    <w:p w14:paraId="236CAEE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 = yellow bold</w:t>
      </w:r>
    </w:p>
    <w:p w14:paraId="1B7EDC5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frag = magenta bold</w:t>
      </w:r>
    </w:p>
    <w:p w14:paraId="6CD8ACB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= red bold</w:t>
      </w:r>
    </w:p>
    <w:p w14:paraId="4F667C3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new = green bold</w:t>
      </w:r>
    </w:p>
    <w:p w14:paraId="29B70E9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whitespace = red reverse</w:t>
      </w:r>
    </w:p>
    <w:p w14:paraId="6EB75F7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[color "status"]</w:t>
      </w:r>
    </w:p>
    <w:p w14:paraId="0BD6434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added = green bold</w:t>
      </w:r>
    </w:p>
    <w:p w14:paraId="35E0D08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changed = yellow bold</w:t>
      </w:r>
    </w:p>
    <w:p w14:paraId="0CAD29B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untracked = red bold</w:t>
      </w:r>
    </w:p>
    <w:p w14:paraId="6A26BE7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[diff]</w:t>
      </w:r>
    </w:p>
    <w:p w14:paraId="6B663C7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tool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vimdiff</w:t>
      </w:r>
      <w:proofErr w:type="spellEnd"/>
    </w:p>
    <w:p w14:paraId="4C2A7B8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difftool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4D1728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prompt = false</w:t>
      </w:r>
    </w:p>
    <w:p w14:paraId="4222D33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[delta]</w:t>
      </w:r>
    </w:p>
    <w:p w14:paraId="4D0DFE0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features = line-numbers decorations</w:t>
      </w:r>
    </w:p>
    <w:p w14:paraId="2CD862D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line-numbers = true</w:t>
      </w:r>
    </w:p>
    <w:p w14:paraId="0453857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[delta "decorations"]</w:t>
      </w:r>
    </w:p>
    <w:p w14:paraId="133470D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minus-style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red bold normal</w:t>
      </w:r>
    </w:p>
    <w:p w14:paraId="5DD9A19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plus-style = green bold normal</w:t>
      </w:r>
    </w:p>
    <w:p w14:paraId="01186A7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minus-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-style = white bold red</w:t>
      </w:r>
    </w:p>
    <w:p w14:paraId="20B8CD1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minus-non-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-style = red bold normal</w:t>
      </w:r>
    </w:p>
    <w:p w14:paraId="6CA1BDB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plus-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-style = white bold green</w:t>
      </w:r>
    </w:p>
    <w:p w14:paraId="13F89F5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plus-non-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emph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-style = green bold normal</w:t>
      </w:r>
    </w:p>
    <w:p w14:paraId="44068EB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file-style = yellow bold none</w:t>
      </w:r>
    </w:p>
    <w:p w14:paraId="4A9E242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file-decoration-style = yellow box</w:t>
      </w:r>
    </w:p>
    <w:p w14:paraId="2FDEAB7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hunk-header-style = magenta bold</w:t>
      </w:r>
    </w:p>
    <w:p w14:paraId="0C63C06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hunk-header-decoration-style = magenta box</w:t>
      </w:r>
    </w:p>
    <w:p w14:paraId="69D90BA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minus-empty-line-marker-style = normal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</w:p>
    <w:p w14:paraId="46A0F68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plus-empty-line-marker-style = normal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</w:p>
    <w:p w14:paraId="281DC83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line-numbers-right-format = "{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np:^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4}│ "</w:t>
      </w:r>
    </w:p>
    <w:p w14:paraId="1996006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A99576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user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pksunkara</w:t>
      </w:r>
      <w:proofErr w:type="spellEnd"/>
    </w:p>
    <w:p w14:paraId="57BA5C1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token = token</w:t>
      </w:r>
    </w:p>
    <w:p w14:paraId="236C94A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gitflow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"prefix"]</w:t>
      </w:r>
    </w:p>
    <w:p w14:paraId="178EEB5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versiontag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</w:t>
      </w:r>
    </w:p>
    <w:p w14:paraId="60E8007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[sequence]</w:t>
      </w:r>
    </w:p>
    <w:p w14:paraId="3F66991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editor = interactive-rebase-tool</w:t>
      </w:r>
    </w:p>
    <w:p w14:paraId="5E0CDD1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[alias]</w:t>
      </w:r>
    </w:p>
    <w:p w14:paraId="2E8B1A0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add --all</w:t>
      </w:r>
    </w:p>
    <w:p w14:paraId="2972EB8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ai = add 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38C2FB4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B2EAD1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ap = apply</w:t>
      </w:r>
    </w:p>
    <w:p w14:paraId="38B2D3C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as = apply --stat</w:t>
      </w:r>
    </w:p>
    <w:p w14:paraId="3F722D6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ac = apply --check</w:t>
      </w:r>
    </w:p>
    <w:p w14:paraId="1A450BF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65E9792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ama = am --abort</w:t>
      </w:r>
    </w:p>
    <w:p w14:paraId="48DA506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amr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am --resolved</w:t>
      </w:r>
    </w:p>
    <w:p w14:paraId="7A4C04F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ams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am --skip</w:t>
      </w:r>
    </w:p>
    <w:p w14:paraId="5168623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C8D693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b = branch</w:t>
      </w:r>
    </w:p>
    <w:p w14:paraId="480B5A5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branch -a</w:t>
      </w:r>
    </w:p>
    <w:p w14:paraId="7696C91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bd = branch -d</w:t>
      </w:r>
    </w:p>
    <w:p w14:paraId="11ADB51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bdd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branch -D</w:t>
      </w:r>
      <w:proofErr w:type="gramEnd"/>
    </w:p>
    <w:p w14:paraId="5008707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branch -r</w:t>
      </w:r>
    </w:p>
    <w:p w14:paraId="6ECE976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rev-parse --abbrev-ref HEAD</w:t>
      </w:r>
    </w:p>
    <w:p w14:paraId="06927FD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rev-parse --abbrev-ref --symbolic-full-name "@{u}"</w:t>
      </w:r>
    </w:p>
    <w:p w14:paraId="3D40257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bs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-branch-status</w:t>
      </w:r>
    </w:p>
    <w:p w14:paraId="60EA1A7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0058DE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commit</w:t>
      </w:r>
    </w:p>
    <w:p w14:paraId="4021FF3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ca = commit -a</w:t>
      </w:r>
    </w:p>
    <w:p w14:paraId="73486CB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cm = commit -m</w:t>
      </w:r>
    </w:p>
    <w:p w14:paraId="3C80A2B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cam = commit -am</w:t>
      </w:r>
    </w:p>
    <w:p w14:paraId="2DEF43B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cem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commit --allow-empty -m</w:t>
      </w:r>
    </w:p>
    <w:p w14:paraId="4F047E6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cd = commit --amend</w:t>
      </w:r>
    </w:p>
    <w:p w14:paraId="7A72B3A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cad = commit -a --amend</w:t>
      </w:r>
    </w:p>
    <w:p w14:paraId="1D62CCE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ced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commit --allow-empty --amend</w:t>
      </w:r>
    </w:p>
    <w:p w14:paraId="725BC5C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45C074C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cl = clone</w:t>
      </w:r>
    </w:p>
    <w:p w14:paraId="034C195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cld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clone --depth 1</w:t>
      </w:r>
    </w:p>
    <w:p w14:paraId="1973B59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clg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clone git://github.com/$1 $(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$1)' -</w:t>
      </w:r>
    </w:p>
    <w:p w14:paraId="0709CC5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clgp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clone git@github.com:$1 $(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$1)' -</w:t>
      </w:r>
    </w:p>
    <w:p w14:paraId="1DF1848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clgu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clone git@github.com:$(git config --get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user.username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)/$1 $1' -</w:t>
      </w:r>
    </w:p>
    <w:p w14:paraId="5575A46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D30E53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cp = cherry-pick</w:t>
      </w:r>
    </w:p>
    <w:p w14:paraId="77D5B0F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cpa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cherry-pick --abort</w:t>
      </w:r>
    </w:p>
    <w:p w14:paraId="5BF1D81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cpc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cherry-pick --continue</w:t>
      </w:r>
    </w:p>
    <w:p w14:paraId="67FC537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561A8C9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d = diff</w:t>
      </w:r>
    </w:p>
    <w:p w14:paraId="538F611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diff --patience</w:t>
      </w:r>
    </w:p>
    <w:p w14:paraId="3E8C244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dc = diff --cached</w:t>
      </w:r>
    </w:p>
    <w:p w14:paraId="2158230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dk = diff --check</w:t>
      </w:r>
    </w:p>
    <w:p w14:paraId="4D45046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dck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diff --cached --check</w:t>
      </w:r>
    </w:p>
    <w:p w14:paraId="6BC6F87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dt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difftool</w:t>
      </w:r>
      <w:proofErr w:type="spellEnd"/>
    </w:p>
    <w:p w14:paraId="4B36387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dct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difftool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--cached</w:t>
      </w:r>
    </w:p>
    <w:p w14:paraId="7A21A55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77CFFE1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 = fetch</w:t>
      </w:r>
    </w:p>
    <w:p w14:paraId="0152FD3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fetch origin</w:t>
      </w:r>
    </w:p>
    <w:p w14:paraId="67C9DB0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fu = fetch upstream</w:t>
      </w:r>
    </w:p>
    <w:p w14:paraId="45E3D15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4FE3C8D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format-patch</w:t>
      </w:r>
    </w:p>
    <w:p w14:paraId="709C6A5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BA993E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fk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fsck</w:t>
      </w:r>
      <w:proofErr w:type="spellEnd"/>
    </w:p>
    <w:p w14:paraId="739CEDF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666335F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g = grep -p</w:t>
      </w:r>
    </w:p>
    <w:p w14:paraId="071B098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34A032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 = log --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</w:p>
    <w:p w14:paraId="396780A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lg = log --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--graph --decorate</w:t>
      </w:r>
    </w:p>
    <w:p w14:paraId="52BE605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6C82471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ls = ls-files</w:t>
      </w:r>
    </w:p>
    <w:p w14:paraId="5CED14C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lsf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ls-files | grep 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0E42890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98FCBF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merge</w:t>
      </w:r>
    </w:p>
    <w:p w14:paraId="0C91080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ma = merge --abort</w:t>
      </w:r>
    </w:p>
    <w:p w14:paraId="32ED654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mc = merge --continue</w:t>
      </w:r>
    </w:p>
    <w:p w14:paraId="58526CB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merge --skip</w:t>
      </w:r>
    </w:p>
    <w:p w14:paraId="6D219D3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D99470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o = checkout</w:t>
      </w:r>
    </w:p>
    <w:p w14:paraId="3C46E81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om = checkout master</w:t>
      </w:r>
    </w:p>
    <w:p w14:paraId="07422FD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checkout -b</w:t>
      </w:r>
    </w:p>
    <w:p w14:paraId="1133210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opr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fo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pull/$1/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head:pr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-$1 &amp;&amp; git o pr-$1'</w:t>
      </w:r>
    </w:p>
    <w:p w14:paraId="7185F68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B4FB11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pr = prune -v</w:t>
      </w:r>
    </w:p>
    <w:p w14:paraId="7B48EE8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7F2CB7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</w:t>
      </w:r>
    </w:p>
    <w:p w14:paraId="78737C3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psf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-f</w:t>
      </w:r>
    </w:p>
    <w:p w14:paraId="01709BA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-u</w:t>
      </w:r>
    </w:p>
    <w:p w14:paraId="58110C1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--tags</w:t>
      </w:r>
    </w:p>
    <w:p w14:paraId="2109E32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35C9D8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origin</w:t>
      </w:r>
    </w:p>
    <w:p w14:paraId="6313DA4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psao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--all origin</w:t>
      </w:r>
    </w:p>
    <w:p w14:paraId="0BAA6D6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psfo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-f origin</w:t>
      </w:r>
    </w:p>
    <w:p w14:paraId="2434C3F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psuo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-u origin</w:t>
      </w:r>
    </w:p>
    <w:p w14:paraId="174DCA1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E4FCB6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origin master</w:t>
      </w:r>
    </w:p>
    <w:p w14:paraId="7639D99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psaom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--all origin master</w:t>
      </w:r>
    </w:p>
    <w:p w14:paraId="245E87F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psfom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-f origin master</w:t>
      </w:r>
    </w:p>
    <w:p w14:paraId="5994166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psuom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push -u origin master</w:t>
      </w:r>
    </w:p>
    <w:p w14:paraId="212B71C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B9111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psaoc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--all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D1C73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psfoc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-f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D39E3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psuoc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-u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69374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psdc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origin :$(git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E7BCCA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E6725B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pl = pull</w:t>
      </w:r>
    </w:p>
    <w:p w14:paraId="161ED1C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pb = pull --rebase</w:t>
      </w:r>
    </w:p>
    <w:p w14:paraId="376248C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509009A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origin</w:t>
      </w:r>
    </w:p>
    <w:p w14:paraId="40CF77C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pbo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--rebase origin</w:t>
      </w:r>
    </w:p>
    <w:p w14:paraId="7232EFE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origin master</w:t>
      </w:r>
    </w:p>
    <w:p w14:paraId="272A25E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6FC85D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pbom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--rebase origin master</w:t>
      </w:r>
    </w:p>
    <w:p w14:paraId="70A7D6D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pboc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--rebase origin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EA878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4D5DCBD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upstream</w:t>
      </w:r>
    </w:p>
    <w:p w14:paraId="2260C3F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plum = pull upstream master</w:t>
      </w:r>
    </w:p>
    <w:p w14:paraId="754A35D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pluc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upstream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01516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pbum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pull --rebase upstream master</w:t>
      </w:r>
    </w:p>
    <w:p w14:paraId="3C9CA87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pbuc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--rebase upstream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F7EB7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21044D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rebase</w:t>
      </w:r>
    </w:p>
    <w:p w14:paraId="652CB59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rba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rebase --abort</w:t>
      </w:r>
    </w:p>
    <w:p w14:paraId="7F3EDCA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rbc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rebase --continue</w:t>
      </w:r>
    </w:p>
    <w:p w14:paraId="29A5115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rbi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rebase --interactive</w:t>
      </w:r>
    </w:p>
    <w:p w14:paraId="3C96586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rbs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rebase --skip</w:t>
      </w:r>
    </w:p>
    <w:p w14:paraId="6ECAF4B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7B1ABCE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 = reset</w:t>
      </w:r>
    </w:p>
    <w:p w14:paraId="4BCE2BE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rh = reset HEAD</w:t>
      </w:r>
    </w:p>
    <w:p w14:paraId="3F77477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reh = reset --hard</w:t>
      </w:r>
    </w:p>
    <w:p w14:paraId="5DFD4E1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rem = reset --mixed</w:t>
      </w:r>
    </w:p>
    <w:p w14:paraId="59A9822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res = reset --soft</w:t>
      </w:r>
    </w:p>
    <w:p w14:paraId="56F1E13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rehh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reset --hard HEAD</w:t>
      </w:r>
    </w:p>
    <w:p w14:paraId="1858C6E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remh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reset --mixed HEAD</w:t>
      </w:r>
    </w:p>
    <w:p w14:paraId="20D45FC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resh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reset --soft HEAD</w:t>
      </w:r>
    </w:p>
    <w:p w14:paraId="0E6BC59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rehom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reset --hard origin/master</w:t>
      </w:r>
    </w:p>
    <w:p w14:paraId="5787F95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6753D0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 = remote</w:t>
      </w:r>
    </w:p>
    <w:p w14:paraId="2AB2CE6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ra = remote add</w:t>
      </w:r>
    </w:p>
    <w:p w14:paraId="28A5C46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rm</w:t>
      </w:r>
    </w:p>
    <w:p w14:paraId="7A6C5B9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rv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remote -v</w:t>
      </w:r>
      <w:proofErr w:type="gramEnd"/>
    </w:p>
    <w:p w14:paraId="2A0378B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rn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rename</w:t>
      </w:r>
    </w:p>
    <w:p w14:paraId="623AE6D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prune</w:t>
      </w:r>
    </w:p>
    <w:p w14:paraId="08B772B9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show</w:t>
      </w:r>
    </w:p>
    <w:p w14:paraId="00B8CCC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rao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add origin</w:t>
      </w:r>
    </w:p>
    <w:p w14:paraId="4C955A5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rau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add upstream</w:t>
      </w:r>
    </w:p>
    <w:p w14:paraId="18B6B5B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rro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remove origin</w:t>
      </w:r>
    </w:p>
    <w:p w14:paraId="3465D5B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rru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remove upstream</w:t>
      </w:r>
    </w:p>
    <w:p w14:paraId="41C4BC1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rso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show origin</w:t>
      </w:r>
    </w:p>
    <w:p w14:paraId="337002A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rsu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show upstream</w:t>
      </w:r>
    </w:p>
    <w:p w14:paraId="6B2209F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rpo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prune origin</w:t>
      </w:r>
    </w:p>
    <w:p w14:paraId="13E5585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rpu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remote prune upstream</w:t>
      </w:r>
    </w:p>
    <w:p w14:paraId="607BEFE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0DB058E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rmf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rm -f</w:t>
      </w:r>
    </w:p>
    <w:p w14:paraId="414E53E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rmrf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rm -r -f</w:t>
      </w:r>
    </w:p>
    <w:p w14:paraId="74F6A10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#############</w:t>
      </w:r>
    </w:p>
    <w:p w14:paraId="348CAC5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s = status</w:t>
      </w:r>
    </w:p>
    <w:p w14:paraId="13BD3A6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sb = status -s -b</w:t>
      </w:r>
    </w:p>
    <w:p w14:paraId="5D75B03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06F54BE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sa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apply</w:t>
      </w:r>
    </w:p>
    <w:p w14:paraId="0B6D995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clear</w:t>
      </w:r>
    </w:p>
    <w:p w14:paraId="069F54F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drop</w:t>
      </w:r>
    </w:p>
    <w:p w14:paraId="298BB62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list</w:t>
      </w:r>
    </w:p>
    <w:p w14:paraId="6FD83DB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pop</w:t>
      </w:r>
    </w:p>
    <w:p w14:paraId="55C3F11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ss = stash save</w:t>
      </w:r>
    </w:p>
    <w:p w14:paraId="5903E88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ssk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save -k</w:t>
      </w:r>
    </w:p>
    <w:p w14:paraId="05FC443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stash show</w:t>
      </w:r>
    </w:p>
    <w:p w14:paraId="39D2665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list |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 2&gt;/dev/null | grep 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oEi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'[0-9][0-9]*'</w:t>
      </w:r>
    </w:p>
    <w:p w14:paraId="57AC3E4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05DE894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t = tag</w:t>
      </w:r>
    </w:p>
    <w:p w14:paraId="454648C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td = tag -d</w:t>
      </w:r>
    </w:p>
    <w:p w14:paraId="3463EE0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78AEC77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w = show</w:t>
      </w:r>
    </w:p>
    <w:p w14:paraId="64284E3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wp = show -p</w:t>
      </w:r>
    </w:p>
    <w:p w14:paraId="794E8B2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wr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show -p --no-color</w:t>
      </w:r>
    </w:p>
    <w:p w14:paraId="553CF67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1EC8F08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rebase</w:t>
      </w:r>
    </w:p>
    <w:p w14:paraId="1DC1349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dcommit</w:t>
      </w:r>
      <w:proofErr w:type="spellEnd"/>
    </w:p>
    <w:p w14:paraId="180AE61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svn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--show-commit</w:t>
      </w:r>
    </w:p>
    <w:p w14:paraId="7528B48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35A35CA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subadd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submodule add git://github.com/$1 $2/$(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$1)' -</w:t>
      </w:r>
    </w:p>
    <w:p w14:paraId="5726BEB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subrm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submodule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deinit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-- $1 &amp;&amp; rm -rf .git/modules/$1 &amp;&amp; git rm -f $1' -</w:t>
      </w:r>
    </w:p>
    <w:p w14:paraId="046EA3C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subup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submodule update --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--recursive</w:t>
      </w:r>
    </w:p>
    <w:p w14:paraId="238EFA5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subpull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submodule foreach git pull --tags -f origin master</w:t>
      </w:r>
    </w:p>
    <w:p w14:paraId="3F25BF2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623312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assume = update-index --assume-unchanged</w:t>
      </w:r>
    </w:p>
    <w:p w14:paraId="2F228EC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unassume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update-index --no-assume-unchanged</w:t>
      </w:r>
    </w:p>
    <w:p w14:paraId="5BCC0C5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assumed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 -v | grep ^h | cut -c 3-</w:t>
      </w:r>
    </w:p>
    <w:p w14:paraId="3E0200E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unassumeall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assumed |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xargs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unassume</w:t>
      </w:r>
      <w:proofErr w:type="spellEnd"/>
    </w:p>
    <w:p w14:paraId="6DE8961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assumeall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-s | awk {'print $2'} |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xargs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git assume</w:t>
      </w:r>
    </w:p>
    <w:p w14:paraId="0ED224A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ED5EFAB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bump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commit -am \"Version bump v$1\" &amp;&amp;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psuoc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git release $1' -</w:t>
      </w:r>
    </w:p>
    <w:p w14:paraId="60583F65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release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tag v$1 &amp;&amp;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pst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' -</w:t>
      </w:r>
    </w:p>
    <w:p w14:paraId="34850273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unrelease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tag -d v$1 &amp;&amp;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pso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:v$1' -</w:t>
      </w:r>
    </w:p>
    <w:p w14:paraId="6DBBB9C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merged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o master &amp;&amp;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plom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git bd $1 &amp;&amp; 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rpo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' -</w:t>
      </w:r>
    </w:p>
    <w:p w14:paraId="55D437B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aliases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-l | grep alias | cut -c 7-</w:t>
      </w:r>
    </w:p>
    <w:p w14:paraId="4969D7D2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snap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save 'snapshot: $(date)' &amp;&amp; git stash apply 'stash@{0}'</w:t>
      </w:r>
    </w:p>
    <w:p w14:paraId="7C896E8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bare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symbolic-ref HEAD refs/heads/$1 &amp;&amp; git rm --cached -r . &amp;&amp; git clean 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xfd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' -</w:t>
      </w:r>
    </w:p>
    <w:p w14:paraId="3F62FA34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whois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log 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-1 --author=\"$1\" --pretty=\"format:%an &lt;%ae&gt;\"' -</w:t>
      </w:r>
    </w:p>
    <w:p w14:paraId="532574C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serve = daemon --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reuseaddr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--verbose --base-path=. --export-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all .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/.git</w:t>
      </w:r>
    </w:p>
    <w:p w14:paraId="5EFDF8F7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5045138A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behind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rev-list --left-only --count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)...HEAD</w:t>
      </w:r>
    </w:p>
    <w:p w14:paraId="050B7FF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ahead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!git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rev-list --right-only --count $(git 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bu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)...HEAD</w:t>
      </w:r>
    </w:p>
    <w:p w14:paraId="25399AC6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#############</w:t>
      </w:r>
    </w:p>
    <w:p w14:paraId="2DF3688F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ours =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"!f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() { git checkout --ours $@ &amp;&amp; git add $@; }; f"</w:t>
      </w:r>
    </w:p>
    <w:p w14:paraId="6DFF0C7D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theirs =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"!f</w:t>
      </w:r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() { git checkout --theirs $@ &amp;&amp; git add $@; }; f"</w:t>
      </w:r>
    </w:p>
    <w:p w14:paraId="6C8F0FB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subrepo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'git filter-branch --prune-empty --subdirectory-filter $1 master' -</w:t>
      </w:r>
    </w:p>
    <w:p w14:paraId="475BE170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human = name-rev --name-only --refs=refs/heads/*</w:t>
      </w:r>
    </w:p>
    <w:p w14:paraId="2AE45171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[filter "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lfs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14:paraId="14152808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clean = git-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lfs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 -- %f</w:t>
      </w:r>
    </w:p>
    <w:p w14:paraId="0AAD756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smudge = git-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lfs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smudge -- %f</w:t>
      </w:r>
    </w:p>
    <w:p w14:paraId="3B7EAB1E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process = git-</w:t>
      </w:r>
      <w:proofErr w:type="spellStart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>lfs</w:t>
      </w:r>
      <w:proofErr w:type="spellEnd"/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filter-process</w:t>
      </w:r>
    </w:p>
    <w:p w14:paraId="0577738C" w14:textId="77777777" w:rsidR="005919AD" w:rsidRPr="005919AD" w:rsidRDefault="005919AD" w:rsidP="0059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19AD">
        <w:rPr>
          <w:rFonts w:ascii="Courier New" w:eastAsia="Times New Roman" w:hAnsi="Courier New" w:cs="Courier New"/>
          <w:color w:val="000000"/>
          <w:sz w:val="20"/>
          <w:szCs w:val="20"/>
        </w:rPr>
        <w:tab/>
        <w:t>required = true</w:t>
      </w:r>
    </w:p>
    <w:p w14:paraId="13F02538" w14:textId="77777777" w:rsidR="00485D9E" w:rsidRDefault="009D5FBE"/>
    <w:sectPr w:rsidR="00485D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12BA2" w14:textId="77777777" w:rsidR="005919AD" w:rsidRDefault="005919AD" w:rsidP="002762DF">
      <w:pPr>
        <w:spacing w:after="0" w:line="240" w:lineRule="auto"/>
      </w:pPr>
      <w:r>
        <w:separator/>
      </w:r>
    </w:p>
  </w:endnote>
  <w:endnote w:type="continuationSeparator" w:id="0">
    <w:p w14:paraId="6333E156" w14:textId="77777777" w:rsidR="005919AD" w:rsidRDefault="005919AD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693A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988D" w14:textId="77777777" w:rsidR="005919AD" w:rsidRDefault="005919AD" w:rsidP="002762DF">
      <w:pPr>
        <w:spacing w:after="0" w:line="240" w:lineRule="auto"/>
      </w:pPr>
      <w:r>
        <w:separator/>
      </w:r>
    </w:p>
  </w:footnote>
  <w:footnote w:type="continuationSeparator" w:id="0">
    <w:p w14:paraId="0103E0CD" w14:textId="77777777" w:rsidR="005919AD" w:rsidRDefault="005919AD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9920" w14:textId="61EAC4B5" w:rsidR="002762DF" w:rsidRDefault="002762DF">
    <w:pPr>
      <w:pStyle w:val="Header"/>
    </w:pPr>
    <w:r>
      <w:t xml:space="preserve">File Path: </w:t>
    </w:r>
    <w:fldSimple w:instr=" FILENAME  \* Caps \p  \* MERGEFORMAT ">
      <w:r w:rsidR="009D5FBE">
        <w:rPr>
          <w:noProof/>
        </w:rPr>
        <w:t>Https://Worleyparsons-My.Sharepoint.Com/Personal/Akintunde_Adegbayo_Worley_Com/Documents/Documents/Git.Projects/Flo.Fin/Notes/Sample Gitignore Data.Docx</w:t>
      </w:r>
    </w:fldSimple>
  </w:p>
  <w:p w14:paraId="0F714243" w14:textId="783F1B9C" w:rsidR="002762DF" w:rsidRDefault="002762DF">
    <w:pPr>
      <w:pStyle w:val="Header"/>
    </w:pPr>
    <w:r>
      <w:t>FileName:</w:t>
    </w:r>
    <w:fldSimple w:instr=" FILENAME  \* Caps  \* MERGEFORMAT ">
      <w:r w:rsidR="009D5FBE">
        <w:rPr>
          <w:noProof/>
        </w:rPr>
        <w:t>Sample Gitignore Data.Docx</w:t>
      </w:r>
    </w:fldSimple>
  </w:p>
  <w:p w14:paraId="0707AB75" w14:textId="7B647CFB" w:rsidR="002762DF" w:rsidRDefault="002762DF">
    <w:pPr>
      <w:pStyle w:val="Header"/>
    </w:pPr>
    <w:r>
      <w:t xml:space="preserve">Date </w:t>
    </w:r>
    <w:proofErr w:type="spellStart"/>
    <w:r>
      <w:t>Printed:</w:t>
    </w:r>
    <w:proofErr w:type="spellEnd"/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9D5FBE">
      <w:rPr>
        <w:noProof/>
      </w:rPr>
      <w:t>Thursday, December 9, 2021  9:22:00 PM</w:t>
    </w:r>
    <w:r>
      <w:fldChar w:fldCharType="end"/>
    </w:r>
  </w:p>
  <w:p w14:paraId="4C4953F0" w14:textId="77777777" w:rsidR="00263C05" w:rsidRDefault="00263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D"/>
    <w:rsid w:val="00263C05"/>
    <w:rsid w:val="002762DF"/>
    <w:rsid w:val="005919AD"/>
    <w:rsid w:val="009D5FBE"/>
    <w:rsid w:val="00A5493C"/>
    <w:rsid w:val="00D53FFA"/>
    <w:rsid w:val="00E07F60"/>
    <w:rsid w:val="00F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4C3D"/>
  <w15:chartTrackingRefBased/>
  <w15:docId w15:val="{3B786349-E24A-4C1A-B965-DEF76E8E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OneDrive%20-%20Worley\Documents\Custom%20Office%20Templates\Akt_Template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Akt_Template03.dotx</Template>
  <TotalTime>2</TotalTime>
  <Pages>6</Pages>
  <Words>1043</Words>
  <Characters>5950</Characters>
  <Application>Microsoft Office Word</Application>
  <DocSecurity>0</DocSecurity>
  <Lines>49</Lines>
  <Paragraphs>13</Paragraphs>
  <ScaleCrop>false</ScaleCrop>
  <Company>Worley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Akintunde</cp:lastModifiedBy>
  <cp:revision>2</cp:revision>
  <cp:lastPrinted>2021-12-09T20:22:00Z</cp:lastPrinted>
  <dcterms:created xsi:type="dcterms:W3CDTF">2021-12-09T20:12:00Z</dcterms:created>
  <dcterms:modified xsi:type="dcterms:W3CDTF">2021-12-09T20:22:00Z</dcterms:modified>
</cp:coreProperties>
</file>