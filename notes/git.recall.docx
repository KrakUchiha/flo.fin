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5"/>
        <w:gridCol w:w="7821"/>
        <w:gridCol w:w="2344"/>
      </w:tblGrid>
      <w:tr w:rsidR="007168A7" w:rsidRPr="007168A7" w14:paraId="61C28D9C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F17280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Setup</w:t>
            </w:r>
          </w:p>
        </w:tc>
      </w:tr>
      <w:tr w:rsidR="00EB695A" w:rsidRPr="007168A7" w14:paraId="3A78F30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9646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FE40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AE326" w14:textId="77777777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--list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--list --show-origin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git config user.name</w:t>
            </w:r>
          </w:p>
        </w:tc>
      </w:tr>
      <w:tr w:rsidR="00EB695A" w:rsidRPr="007168A7" w14:paraId="1A4D281C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583AC" w14:textId="241F7353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3A05" w14:textId="069D71C4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config options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250E3">
              <w:rPr>
                <w:rFonts w:ascii="Calibri" w:eastAsia="Times New Roman" w:hAnsi="Calibri" w:cs="Calibri"/>
                <w:color w:val="000000"/>
              </w:rPr>
              <w:t>+ file origin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D3B82C" w14:textId="4BA44085" w:rsidR="00CD187A" w:rsidRPr="007168A7" w:rsidRDefault="007250E3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config –show-origin </w:t>
            </w:r>
            <w:proofErr w:type="spellStart"/>
            <w:r w:rsidR="00335226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</w:p>
        </w:tc>
      </w:tr>
      <w:tr w:rsidR="00EB695A" w:rsidRPr="007168A7" w14:paraId="49A0DDA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6083" w14:textId="113906D8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82B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name and email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906A6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config --global user.name "Akintunde Adegbayo"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config --global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user.email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akt231@yahoo.com</w:t>
            </w:r>
          </w:p>
        </w:tc>
      </w:tr>
      <w:tr w:rsidR="00EB695A" w:rsidRPr="007168A7" w14:paraId="6942F03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3738" w14:textId="43D9DDA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3A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configure config options 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editor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1CFF0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config --global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core.editor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emacs</w:t>
            </w:r>
          </w:p>
        </w:tc>
      </w:tr>
      <w:tr w:rsidR="00EB695A" w:rsidRPr="007168A7" w14:paraId="5D2B4FF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745B" w14:textId="76E1536A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AE3C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prepare a directory for git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41234" w14:textId="7777777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#make sure you are in current directory</w:t>
            </w:r>
          </w:p>
        </w:tc>
      </w:tr>
      <w:tr w:rsidR="00EB695A" w:rsidRPr="007168A7" w14:paraId="4F848A6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442" w14:textId="5D9CAEB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D406" w14:textId="07C12580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Command to open git config file in editor of choice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9C12C" w14:textId="17C8525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33B4">
              <w:rPr>
                <w:rFonts w:ascii="Calibri" w:eastAsia="Times New Roman" w:hAnsi="Calibri" w:cs="Calibri"/>
                <w:color w:val="000000"/>
              </w:rPr>
              <w:t>git config --global --edit</w:t>
            </w:r>
          </w:p>
        </w:tc>
      </w:tr>
      <w:tr w:rsidR="00EB695A" w:rsidRPr="007168A7" w14:paraId="65D22B30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6DF5" w14:textId="50B5C241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D0FFE" w14:textId="7B0BA39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B61C2" w14:textId="088FC119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FDCA90D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B6DD" w14:textId="1D47174D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21BE" w14:textId="0DEF80E0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62741" w14:textId="382FCBF8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74E894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39A8" w14:textId="30AEC3F4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A504" w14:textId="1CB0C495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57322" w14:textId="447259A7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F4861A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911C" w14:textId="0EF1325E" w:rsidR="00CD187A" w:rsidRPr="007168A7" w:rsidRDefault="00CD187A" w:rsidP="00CD18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D136" w14:textId="71E6271E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BF024" w14:textId="2577A6BB" w:rsidR="00CD187A" w:rsidRPr="007168A7" w:rsidRDefault="00CD187A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B695A" w:rsidRPr="007168A7" w14:paraId="54C2813D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35EE" w14:textId="79BC197D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EBBD" w14:textId="7A441F15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C8A4C" w14:textId="22696FF4" w:rsidR="007168A7" w:rsidRPr="007168A7" w:rsidRDefault="007168A7" w:rsidP="00B1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168A7" w:rsidRPr="007168A7" w14:paraId="1EC8B199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E4F64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Queries</w:t>
            </w:r>
          </w:p>
        </w:tc>
      </w:tr>
      <w:tr w:rsidR="00EB695A" w:rsidRPr="007168A7" w14:paraId="0175D5F4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1014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2F7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Command to Check Git </w:t>
            </w:r>
            <w:r w:rsidR="006F4DCD">
              <w:rPr>
                <w:rFonts w:ascii="Calibri" w:eastAsia="Times New Roman" w:hAnsi="Calibri" w:cs="Calibri"/>
                <w:color w:val="000000"/>
              </w:rPr>
              <w:t xml:space="preserve">Status; </w:t>
            </w:r>
          </w:p>
          <w:p w14:paraId="0EE3B5FA" w14:textId="77777777" w:rsidR="006F4DCD" w:rsidRPr="005869DC" w:rsidRDefault="006F4DCD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Checks </w:t>
            </w:r>
            <w:r w:rsidR="00A46730"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what branch you are on</w:t>
            </w:r>
          </w:p>
          <w:p w14:paraId="26854E8C" w14:textId="77777777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compares branch you are on to remote branch</w:t>
            </w:r>
          </w:p>
          <w:p w14:paraId="725AE1DF" w14:textId="6BEA7EC5" w:rsidR="00A46730" w:rsidRPr="005869DC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untracked files</w:t>
            </w:r>
          </w:p>
          <w:p w14:paraId="1E0E32D2" w14:textId="0A4E0437" w:rsidR="005869DC" w:rsidRPr="005869DC" w:rsidRDefault="005869DC" w:rsidP="00716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5869D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lists modified tracked files</w:t>
            </w:r>
          </w:p>
          <w:p w14:paraId="2B3F8C69" w14:textId="0E627623" w:rsidR="00A46730" w:rsidRPr="007168A7" w:rsidRDefault="00A4673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3460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status</w:t>
            </w:r>
          </w:p>
          <w:p w14:paraId="3FFA5403" w14:textId="59A42815" w:rsidR="00CA5F50" w:rsidRPr="007168A7" w:rsidRDefault="00CA5F5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status -s</w:t>
            </w:r>
            <w:r w:rsidR="005B1C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B1C40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#concise version</w:t>
            </w:r>
          </w:p>
        </w:tc>
      </w:tr>
      <w:tr w:rsidR="00EB695A" w:rsidRPr="007168A7" w14:paraId="5B253CE9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378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69DC" w14:textId="2C0098D0" w:rsidR="002C32AA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8C201A">
              <w:rPr>
                <w:rFonts w:ascii="Calibri" w:eastAsia="Times New Roman" w:hAnsi="Calibri" w:cs="Calibri"/>
                <w:color w:val="000000"/>
              </w:rPr>
              <w:t>t</w:t>
            </w:r>
            <w:r w:rsidR="008C201A" w:rsidRPr="008C201A">
              <w:rPr>
                <w:rFonts w:ascii="Calibri" w:eastAsia="Times New Roman" w:hAnsi="Calibri" w:cs="Calibri"/>
                <w:color w:val="000000"/>
              </w:rPr>
              <w:t>he difference between your working copy and the index</w:t>
            </w:r>
          </w:p>
          <w:p w14:paraId="5A95046A" w14:textId="131C8D35" w:rsidR="007168A7" w:rsidRPr="007168A7" w:rsidRDefault="007168A7" w:rsidP="00300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4956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diff</w:t>
            </w:r>
          </w:p>
        </w:tc>
      </w:tr>
      <w:tr w:rsidR="00EB695A" w:rsidRPr="007168A7" w14:paraId="60813F6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D2301" w14:textId="77777777" w:rsidR="00B753BB" w:rsidRPr="007168A7" w:rsidRDefault="00B753BB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AFDD" w14:textId="2A4F0560" w:rsidR="00B753BB" w:rsidRPr="007168A7" w:rsidRDefault="00B753BB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32AA">
              <w:rPr>
                <w:rFonts w:ascii="Calibri" w:eastAsia="Times New Roman" w:hAnsi="Calibri" w:cs="Calibri"/>
                <w:color w:val="000000"/>
              </w:rPr>
              <w:t>what have you staged that you are about to commit?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B643C" w14:textId="501E1364" w:rsidR="00B753BB" w:rsidRPr="007168A7" w:rsidRDefault="00F23EEC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EEC">
              <w:rPr>
                <w:rFonts w:ascii="Calibri" w:eastAsia="Times New Roman" w:hAnsi="Calibri" w:cs="Calibri"/>
                <w:color w:val="000000"/>
              </w:rPr>
              <w:t>git diff --staged</w:t>
            </w:r>
          </w:p>
        </w:tc>
      </w:tr>
      <w:tr w:rsidR="001B6568" w:rsidRPr="007168A7" w14:paraId="1BC9546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3B10D" w14:textId="77777777" w:rsidR="001B6568" w:rsidRPr="007168A7" w:rsidRDefault="001B6568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BF0DF" w14:textId="69CCD63F" w:rsidR="001B6568" w:rsidRPr="007168A7" w:rsidRDefault="00C32FB9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see difference </w:t>
            </w:r>
            <w:r w:rsidR="007315BA" w:rsidRPr="007315BA">
              <w:rPr>
                <w:rFonts w:ascii="Calibri" w:eastAsia="Times New Roman" w:hAnsi="Calibri" w:cs="Calibri"/>
                <w:color w:val="000000"/>
              </w:rPr>
              <w:t>between the state of files in the index</w:t>
            </w:r>
            <w:r w:rsidR="007315BA">
              <w:rPr>
                <w:rFonts w:ascii="Calibri" w:eastAsia="Times New Roman" w:hAnsi="Calibri" w:cs="Calibri"/>
                <w:color w:val="000000"/>
              </w:rPr>
              <w:t>/stage-area</w:t>
            </w:r>
            <w:r w:rsidR="007315BA" w:rsidRPr="007315BA">
              <w:rPr>
                <w:rFonts w:ascii="Calibri" w:eastAsia="Times New Roman" w:hAnsi="Calibri" w:cs="Calibri"/>
                <w:color w:val="000000"/>
              </w:rPr>
              <w:t xml:space="preserve"> and HEAD, which is typically the last commit on the branch you're working on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4A135" w14:textId="3D4673E9" w:rsidR="001B6568" w:rsidRPr="007168A7" w:rsidRDefault="007315BA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EEC">
              <w:rPr>
                <w:rFonts w:ascii="Calibri" w:eastAsia="Times New Roman" w:hAnsi="Calibri" w:cs="Calibri"/>
                <w:color w:val="000000"/>
              </w:rPr>
              <w:t>git diff --</w:t>
            </w:r>
            <w:r>
              <w:rPr>
                <w:rFonts w:ascii="Calibri" w:eastAsia="Times New Roman" w:hAnsi="Calibri" w:cs="Calibri"/>
                <w:color w:val="000000"/>
              </w:rPr>
              <w:t>cached</w:t>
            </w:r>
          </w:p>
        </w:tc>
      </w:tr>
      <w:tr w:rsidR="00EB695A" w:rsidRPr="007168A7" w14:paraId="031BA863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9A3A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5E8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for git help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55005" w14:textId="176BA9FF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git </w:t>
            </w:r>
            <w:r w:rsidR="00A869CB">
              <w:rPr>
                <w:rFonts w:ascii="Calibri" w:eastAsia="Times New Roman" w:hAnsi="Calibri" w:cs="Calibri"/>
                <w:color w:val="000000"/>
              </w:rPr>
              <w:t>&lt;verb&gt;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 -h</w:t>
            </w:r>
            <w:r w:rsidR="00E46FE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46FE8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3529F3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concise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 xml:space="preserve">git </w:t>
            </w:r>
            <w:r w:rsidR="00C35BAE"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Pr="007168A7">
              <w:rPr>
                <w:rFonts w:ascii="Calibri" w:eastAsia="Times New Roman" w:hAnsi="Calibri" w:cs="Calibri"/>
                <w:color w:val="000000"/>
              </w:rPr>
              <w:t xml:space="preserve">help 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C35B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</w:r>
            <w:r w:rsidR="00C35BAE" w:rsidRPr="007168A7">
              <w:rPr>
                <w:rFonts w:ascii="Calibri" w:eastAsia="Times New Roman" w:hAnsi="Calibri" w:cs="Calibri"/>
                <w:color w:val="000000"/>
              </w:rPr>
              <w:t xml:space="preserve">git help </w:t>
            </w:r>
            <w:r w:rsidR="00C35BAE">
              <w:rPr>
                <w:rFonts w:ascii="Calibri" w:eastAsia="Times New Roman" w:hAnsi="Calibri" w:cs="Calibri"/>
                <w:color w:val="000000"/>
              </w:rPr>
              <w:t xml:space="preserve">&lt;verb&gt; 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#</w:t>
            </w:r>
            <w:r w:rsidR="00C35BA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>verbose</w:t>
            </w:r>
            <w:r w:rsidR="00C35BAE" w:rsidRPr="003529F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</w:rPr>
              <w:t xml:space="preserve"> version</w:t>
            </w:r>
          </w:p>
        </w:tc>
      </w:tr>
      <w:tr w:rsidR="00EB695A" w:rsidRPr="007168A7" w14:paraId="26F093E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85E7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C1A4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content of a directory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98F6F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ls -la</w:t>
            </w:r>
            <w:r w:rsidRPr="007168A7">
              <w:rPr>
                <w:rFonts w:ascii="Calibri" w:eastAsia="Times New Roman" w:hAnsi="Calibri" w:cs="Calibri"/>
                <w:color w:val="000000"/>
              </w:rPr>
              <w:br/>
              <w:t>ls</w:t>
            </w:r>
          </w:p>
        </w:tc>
      </w:tr>
      <w:tr w:rsidR="00EB695A" w:rsidRPr="007168A7" w14:paraId="44C180F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0A2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6525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Command to check current file path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E24AB" w14:textId="7777777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EB695A" w:rsidRPr="007168A7" w14:paraId="7185A3B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9E69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011EF" w14:textId="41FEF618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538F2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="003929BF">
              <w:rPr>
                <w:rFonts w:ascii="Calibri" w:eastAsia="Times New Roman" w:hAnsi="Calibri" w:cs="Calibri"/>
                <w:color w:val="000000"/>
              </w:rPr>
              <w:t>view Commit History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CFE54" w14:textId="3685216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9942E2">
              <w:rPr>
                <w:rFonts w:ascii="Calibri" w:eastAsia="Times New Roman" w:hAnsi="Calibri" w:cs="Calibri"/>
                <w:color w:val="000000"/>
              </w:rPr>
              <w:t>git log</w:t>
            </w:r>
          </w:p>
        </w:tc>
      </w:tr>
      <w:tr w:rsidR="00EB695A" w:rsidRPr="007168A7" w14:paraId="1791BB0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2EF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EAA0" w14:textId="7D736157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CB28C5">
              <w:rPr>
                <w:rFonts w:ascii="Calibri" w:eastAsia="Times New Roman" w:hAnsi="Calibri" w:cs="Calibri"/>
                <w:color w:val="000000"/>
              </w:rPr>
              <w:t>To view Commit history</w:t>
            </w:r>
            <w:r w:rsidR="001A39F0">
              <w:rPr>
                <w:rFonts w:ascii="Calibri" w:eastAsia="Times New Roman" w:hAnsi="Calibri" w:cs="Calibri"/>
                <w:color w:val="000000"/>
              </w:rPr>
              <w:t xml:space="preserve"> and show difference (patch output)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F48DC" w14:textId="77777777" w:rsid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A39F0">
              <w:rPr>
                <w:rFonts w:ascii="Calibri" w:eastAsia="Times New Roman" w:hAnsi="Calibri" w:cs="Calibri"/>
                <w:color w:val="000000"/>
              </w:rPr>
              <w:t>git log -p</w:t>
            </w:r>
          </w:p>
          <w:p w14:paraId="600AC0C2" w14:textId="60930103" w:rsidR="001A39F0" w:rsidRPr="007168A7" w:rsidRDefault="001A39F0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log --patch</w:t>
            </w:r>
          </w:p>
        </w:tc>
      </w:tr>
      <w:tr w:rsidR="00EB695A" w:rsidRPr="007168A7" w14:paraId="585B782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D7C0" w14:textId="77777777" w:rsidR="007168A7" w:rsidRPr="007168A7" w:rsidRDefault="007168A7" w:rsidP="00716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B80A" w14:textId="2A04D65C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1A39F0">
              <w:rPr>
                <w:rFonts w:ascii="Calibri" w:eastAsia="Times New Roman" w:hAnsi="Calibri" w:cs="Calibri"/>
                <w:color w:val="000000"/>
              </w:rPr>
              <w:t xml:space="preserve">To view Commit history and show difference (patch output) and show </w:t>
            </w:r>
            <w:r w:rsidR="00416EAC">
              <w:rPr>
                <w:rFonts w:ascii="Calibri" w:eastAsia="Times New Roman" w:hAnsi="Calibri" w:cs="Calibri"/>
                <w:color w:val="000000"/>
              </w:rPr>
              <w:t>only last 2 entries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48EC" w14:textId="3074B4E0" w:rsidR="007168A7" w:rsidRPr="007168A7" w:rsidRDefault="007168A7" w:rsidP="00716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="00416EAC">
              <w:rPr>
                <w:rFonts w:ascii="Calibri" w:eastAsia="Times New Roman" w:hAnsi="Calibri" w:cs="Calibri"/>
                <w:color w:val="000000"/>
              </w:rPr>
              <w:t>git log –patch -2</w:t>
            </w:r>
          </w:p>
        </w:tc>
      </w:tr>
      <w:tr w:rsidR="00C43473" w:rsidRPr="007168A7" w14:paraId="0BA1BBF2" w14:textId="77777777" w:rsidTr="00C249BE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31BB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9AA4D" w14:textId="181653D4" w:rsidR="00C43473" w:rsidRPr="007168A7" w:rsidRDefault="0040164A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view commit history in one line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71DDF" w14:textId="6AAC7D9C" w:rsidR="00C43473" w:rsidRPr="007168A7" w:rsidRDefault="0040164A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log --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oneline</w:t>
            </w:r>
            <w:proofErr w:type="spellEnd"/>
          </w:p>
        </w:tc>
      </w:tr>
      <w:tr w:rsidR="00C249BE" w:rsidRPr="007168A7" w14:paraId="2157027D" w14:textId="77777777" w:rsidTr="00476F38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F4C6" w14:textId="77777777" w:rsidR="00C249BE" w:rsidRPr="007168A7" w:rsidRDefault="00C249BE" w:rsidP="00C249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432B" w14:textId="648592DD" w:rsidR="00C249BE" w:rsidRPr="007168A7" w:rsidRDefault="00C249BE" w:rsidP="00C24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create a new file in working directory not yet tracked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B066" w14:textId="4715C216" w:rsidR="00C249BE" w:rsidRPr="007168A7" w:rsidRDefault="00C249BE" w:rsidP="00C24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touch file.txt</w:t>
            </w:r>
          </w:p>
        </w:tc>
      </w:tr>
      <w:tr w:rsidR="00C43473" w:rsidRPr="007168A7" w14:paraId="07C3DDA0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072930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add new and changed items to staging area for tracking</w:t>
            </w:r>
          </w:p>
        </w:tc>
      </w:tr>
      <w:tr w:rsidR="00C43473" w:rsidRPr="007168A7" w14:paraId="2EE69C7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E5AC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0D7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new and changed items to 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F0C5" w14:textId="77777777" w:rsidR="00C43473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add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  <w:p w14:paraId="3A036280" w14:textId="28D1B43F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git stage </w:t>
            </w:r>
            <w:r w:rsidRPr="007168A7">
              <w:rPr>
                <w:rFonts w:ascii="Calibri" w:eastAsia="Times New Roman" w:hAnsi="Calibri" w:cs="Calibri"/>
                <w:color w:val="000000"/>
              </w:rPr>
              <w:t>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C43473" w:rsidRPr="007168A7" w14:paraId="4F4E39F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7F5D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FAB6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add all new and changed items to 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B04B" w14:textId="77777777" w:rsidR="00C43473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add *</w:t>
            </w:r>
          </w:p>
          <w:p w14:paraId="4FF6EF7C" w14:textId="0D6046F0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stage *</w:t>
            </w:r>
          </w:p>
        </w:tc>
      </w:tr>
      <w:tr w:rsidR="00C43473" w:rsidRPr="007168A7" w14:paraId="130140E9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C0D9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3E6" w14:textId="77777777" w:rsidR="00C43473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undo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 xml:space="preserve"> addition of new and changed items to </w:t>
            </w:r>
          </w:p>
          <w:p w14:paraId="4F2006B2" w14:textId="7B9C41D5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staging area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78B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reset HEAD &lt;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file_name</w:t>
            </w:r>
            <w:proofErr w:type="spellEnd"/>
            <w:r w:rsidRPr="007168A7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C43473" w:rsidRPr="007168A7" w14:paraId="244D959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F413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570B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2E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77DDE16A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19E1F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F4A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688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3F699CC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A0B0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391D" w14:textId="5BC133A9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create a new file in working directory not yet tracked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B159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1F73395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DC14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E49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4307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526E6BC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7142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C2BA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390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0614E62E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A3DB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FE58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647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401B5DF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335F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BA5A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C577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50B42F61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F0B09B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lastRenderedPageBreak/>
              <w:t>commit item</w:t>
            </w:r>
          </w:p>
        </w:tc>
      </w:tr>
      <w:tr w:rsidR="00C43473" w:rsidRPr="007168A7" w14:paraId="093C67B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8CDB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879E" w14:textId="31B73B35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files added before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C557" w14:textId="1980BB4A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C43473" w:rsidRPr="007168A7" w14:paraId="7CA34D87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E966" w14:textId="62DD8448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E81E" w14:textId="27AB53C4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commit changes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to files and automatically add them as well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77653" w14:textId="776956F0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168A7">
              <w:rPr>
                <w:rFonts w:ascii="Calibri" w:eastAsia="Times New Roman" w:hAnsi="Calibri" w:cs="Calibri"/>
                <w:color w:val="000000"/>
              </w:rPr>
              <w:t>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C43473" w:rsidRPr="007168A7" w14:paraId="0DFD18EA" w14:textId="77777777" w:rsidTr="0027023C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36112" w14:textId="1E1F037F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FD2F9" w14:textId="655B9FFB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4F6E" w14:textId="07154B69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git commit -a </w:t>
            </w:r>
            <w:r w:rsidRPr="007168A7">
              <w:rPr>
                <w:rFonts w:ascii="Calibri" w:eastAsia="Times New Roman" w:hAnsi="Calibri" w:cs="Calibri"/>
                <w:color w:val="000000"/>
              </w:rPr>
              <w:t>m "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comment_descr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7168A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C43473" w:rsidRPr="007168A7" w14:paraId="23A7D96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7657" w14:textId="77397D75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BD53" w14:textId="5748CCCC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4534" w14:textId="500141D4" w:rsidR="00C43473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add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D0CEB32" w14:textId="155FB6DB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commit -m “Commit Message”</w:t>
            </w:r>
          </w:p>
        </w:tc>
      </w:tr>
      <w:tr w:rsidR="00C43473" w:rsidRPr="007168A7" w14:paraId="1882A41C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BD7D2" w14:textId="4E263B23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536" w14:textId="1EE59A3C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379F" w14:textId="15E287FB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commit -am “Commit Message”</w:t>
            </w:r>
          </w:p>
        </w:tc>
      </w:tr>
      <w:tr w:rsidR="00C43473" w:rsidRPr="007168A7" w14:paraId="77637048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7560" w14:textId="3D05CB2B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E58" w14:textId="695AA764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stages files automatically before a commit can be used instead of git add. Adds git add on any file that has been tracked-in last commit and modified, only works on tracked files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A71" w14:textId="67A7255D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git commit -a -m “Commit Message”</w:t>
            </w:r>
          </w:p>
        </w:tc>
      </w:tr>
      <w:tr w:rsidR="00C43473" w:rsidRPr="007168A7" w14:paraId="00C9B53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7530" w14:textId="748898B5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962B" w14:textId="55844CC8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undo a commit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C066" w14:textId="5B6B1D92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commit --amend</w:t>
            </w:r>
          </w:p>
        </w:tc>
      </w:tr>
      <w:tr w:rsidR="00C43473" w:rsidRPr="007168A7" w14:paraId="7D074BDA" w14:textId="77777777" w:rsidTr="0027023C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CBC0" w14:textId="2BD36F64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725E" w14:textId="0F1E9D2B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981D9" w14:textId="7F34293A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1106ABE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EB4D" w14:textId="67FA9306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9B40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BB84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1142BD28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1E9A" w14:textId="4E03A09C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D7AD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0F7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1988BDA6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70D0" w14:textId="394CEEDF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A7C5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D9A0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0E12BBA2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E039B6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github</w:t>
            </w:r>
            <w:proofErr w:type="spellEnd"/>
          </w:p>
        </w:tc>
      </w:tr>
      <w:tr w:rsidR="00C43473" w:rsidRPr="007168A7" w14:paraId="022942D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862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D331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 xml:space="preserve">push to </w:t>
            </w:r>
            <w:proofErr w:type="spellStart"/>
            <w:r w:rsidRPr="007168A7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E7E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git push</w:t>
            </w:r>
          </w:p>
        </w:tc>
      </w:tr>
      <w:tr w:rsidR="00C43473" w:rsidRPr="007168A7" w14:paraId="07880271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1B7D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3FE9" w14:textId="0ADDE703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DE4D47">
              <w:rPr>
                <w:rFonts w:ascii="Calibri" w:eastAsia="Times New Roman" w:hAnsi="Calibri" w:cs="Calibri"/>
                <w:color w:val="000000"/>
              </w:rPr>
              <w:t>creates a </w:t>
            </w:r>
            <w:r w:rsidRPr="00DE4D47">
              <w:rPr>
                <w:rFonts w:ascii="Calibri" w:eastAsia="Times New Roman" w:hAnsi="Calibri" w:cs="Calibri"/>
                <w:b/>
                <w:bCs/>
                <w:color w:val="000000"/>
              </w:rPr>
              <w:t>local branch</w:t>
            </w:r>
            <w:r w:rsidRPr="00DE4D47">
              <w:rPr>
                <w:rFonts w:ascii="Calibri" w:eastAsia="Times New Roman" w:hAnsi="Calibri" w:cs="Calibri"/>
                <w:color w:val="000000"/>
              </w:rPr>
              <w:t> in the remote repository, including all specified commits and objects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B2A3" w14:textId="5519BF4D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667BFA">
              <w:rPr>
                <w:rFonts w:ascii="Calibri" w:eastAsia="Times New Roman" w:hAnsi="Calibri" w:cs="Calibri"/>
                <w:color w:val="000000"/>
              </w:rPr>
              <w:t>git push &lt;name of remote server&gt; &lt;branch name&gt;</w:t>
            </w:r>
          </w:p>
        </w:tc>
      </w:tr>
      <w:tr w:rsidR="00C43473" w:rsidRPr="007168A7" w14:paraId="72CFEAB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59C2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1D80" w14:textId="48F878EF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6D40D0">
              <w:rPr>
                <w:rFonts w:ascii="Calibri" w:eastAsia="Times New Roman" w:hAnsi="Calibri" w:cs="Calibri"/>
                <w:color w:val="000000"/>
              </w:rPr>
              <w:t>adds all local branches to the indicated remote repository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8FEB" w14:textId="791DE5E3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  <w:r w:rsidRPr="006D40D0">
              <w:rPr>
                <w:rFonts w:ascii="Calibri" w:eastAsia="Times New Roman" w:hAnsi="Calibri" w:cs="Calibri"/>
                <w:color w:val="000000"/>
              </w:rPr>
              <w:t>git push --all</w:t>
            </w:r>
          </w:p>
        </w:tc>
      </w:tr>
      <w:tr w:rsidR="00C43473" w:rsidRPr="007168A7" w14:paraId="4E88431B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0943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1699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B75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41F9476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4736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CBBE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0BC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310D9F2F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3B41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DC7F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A3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5DA072F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8A50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7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20C4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C2DE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3B259BE2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A5DF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54C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E875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495B6A53" w14:textId="77777777" w:rsidTr="003929BF">
        <w:trPr>
          <w:trHeight w:val="600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FC9A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6F12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D82F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719C8731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D7AE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168A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0CC5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43F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168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43473" w:rsidRPr="007168A7" w14:paraId="6F0341AD" w14:textId="77777777" w:rsidTr="003929BF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71A28" w14:textId="4A3A5E6E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Remove a file from git</w:t>
            </w:r>
          </w:p>
        </w:tc>
      </w:tr>
      <w:tr w:rsidR="00C43473" w:rsidRPr="007168A7" w14:paraId="002A8D74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6F7F" w14:textId="3C4570B6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24A92" w14:textId="77777777" w:rsidR="00C43473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Removed file from git</w:t>
            </w:r>
          </w:p>
          <w:p w14:paraId="00A9FF55" w14:textId="2747FD31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61">
              <w:rPr>
                <w:rFonts w:ascii="Calibri" w:eastAsia="Times New Roman" w:hAnsi="Calibri" w:cs="Calibri"/>
                <w:color w:val="000000"/>
              </w:rPr>
              <w:t>you have to remove it from your tracked files (more accurately, remove it from your staging area) and then commit.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Deletes file physically too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0918" w14:textId="5E36B676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rm -f &lt;file name&gt;</w:t>
            </w:r>
          </w:p>
        </w:tc>
      </w:tr>
      <w:tr w:rsidR="00C43473" w:rsidRPr="007168A7" w14:paraId="43C4342B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14ECD" w14:textId="4E2007A9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904C0" w14:textId="5C5B3F0C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Removed file from git staged area but lists file as to be tracked</w:t>
            </w: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0428" w14:textId="30471504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rm –cached &lt;file name&gt;</w:t>
            </w:r>
          </w:p>
        </w:tc>
      </w:tr>
      <w:tr w:rsidR="00C43473" w:rsidRPr="007168A7" w14:paraId="34C12512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33F4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00BC8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0BFF6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7DC5C336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8022C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3BA2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49430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5CB7102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EDD4A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C1E4C" w14:textId="29C73ECE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2F36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42FF52BA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3A13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7D48E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2038F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150C853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71E0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E8314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774E7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206D4C04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EFA14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C911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7895C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42206689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0BC6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267FF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7CE6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43473" w:rsidRPr="007168A7" w14:paraId="072DFB25" w14:textId="77777777" w:rsidTr="003929BF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E54E1" w14:textId="77777777" w:rsidR="00C43473" w:rsidRPr="007168A7" w:rsidRDefault="00C43473" w:rsidP="00C43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1E7E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DB10D" w14:textId="77777777" w:rsidR="00C43473" w:rsidRPr="007168A7" w:rsidRDefault="00C43473" w:rsidP="00C43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6BA3CCFD" w14:textId="77777777" w:rsidTr="007A1E7C">
        <w:trPr>
          <w:trHeight w:val="6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44FBD" w14:textId="6D974346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Branches</w:t>
            </w:r>
          </w:p>
        </w:tc>
      </w:tr>
      <w:tr w:rsidR="00FD536E" w:rsidRPr="007168A7" w14:paraId="6DD5A0E4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031F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E16E2" w14:textId="6390A3E1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0E3F3" w14:textId="4A165B88" w:rsidR="00FD536E" w:rsidRPr="007168A7" w:rsidRDefault="00DB55C6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5C6">
              <w:rPr>
                <w:rFonts w:ascii="Calibri" w:eastAsia="Times New Roman" w:hAnsi="Calibri" w:cs="Calibri"/>
                <w:color w:val="000000"/>
              </w:rPr>
              <w:t>git checkout branch</w:t>
            </w:r>
          </w:p>
        </w:tc>
      </w:tr>
      <w:tr w:rsidR="00FD536E" w:rsidRPr="007168A7" w14:paraId="7CF4B10A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A2CD6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6D7B2" w14:textId="7877708B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DAC39" w14:textId="499EBE48" w:rsidR="00FD536E" w:rsidRPr="007168A7" w:rsidRDefault="00DB55C6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5C6">
              <w:rPr>
                <w:rFonts w:ascii="Calibri" w:eastAsia="Times New Roman" w:hAnsi="Calibri" w:cs="Calibri"/>
                <w:color w:val="000000"/>
              </w:rPr>
              <w:t xml:space="preserve">git switch </w:t>
            </w:r>
            <w:r w:rsidRPr="00DB55C6">
              <w:rPr>
                <w:rFonts w:ascii="Calibri" w:eastAsia="Times New Roman" w:hAnsi="Calibri" w:cs="Calibri"/>
                <w:i/>
                <w:iCs/>
                <w:color w:val="000000"/>
              </w:rPr>
              <w:t>branch</w:t>
            </w:r>
          </w:p>
        </w:tc>
      </w:tr>
      <w:tr w:rsidR="00FD536E" w:rsidRPr="007168A7" w14:paraId="37C2950D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BE86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1F81D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5DC9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501D00A6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CF3EE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6D3FE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8BA4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76DFD4E2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B3B4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0BA3C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57254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49392FF2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6D02D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FB62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49872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084A1892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2B49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6573B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D1F64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42CC6CDA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5954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BF83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7CFD2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5BECB215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8BE90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36C36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B1B8D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D536E" w:rsidRPr="007168A7" w14:paraId="72E47FAE" w14:textId="77777777" w:rsidTr="007A1E7C">
        <w:trPr>
          <w:trHeight w:val="600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8C2DF" w14:textId="77777777" w:rsidR="00FD536E" w:rsidRPr="007168A7" w:rsidRDefault="00FD536E" w:rsidP="007A1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3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8A66D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56D07" w14:textId="77777777" w:rsidR="00FD536E" w:rsidRPr="007168A7" w:rsidRDefault="00FD536E" w:rsidP="007A1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6D5C78E" w14:textId="06458CF1" w:rsidR="00485D9E" w:rsidRDefault="002E38B3" w:rsidP="008101AF"/>
    <w:p w14:paraId="353CA310" w14:textId="38E14E38" w:rsidR="007B47E9" w:rsidRDefault="007B47E9" w:rsidP="008101AF">
      <w:r>
        <w:t>Stopped @</w:t>
      </w:r>
    </w:p>
    <w:p w14:paraId="5EDA8EE9" w14:textId="5B4B7E56" w:rsidR="007B47E9" w:rsidRPr="008101AF" w:rsidRDefault="007B47E9" w:rsidP="008101AF">
      <w:r w:rsidRPr="007B47E9">
        <w:t>https://git-scm.com/book/en/v2/Git-Basics-Viewing-the-Commit-History</w:t>
      </w:r>
    </w:p>
    <w:sectPr w:rsidR="007B47E9" w:rsidRPr="008101AF" w:rsidSect="00CB64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5569" w14:textId="77777777" w:rsidR="002E38B3" w:rsidRDefault="002E38B3" w:rsidP="002762DF">
      <w:pPr>
        <w:spacing w:after="0" w:line="240" w:lineRule="auto"/>
      </w:pPr>
      <w:r>
        <w:separator/>
      </w:r>
    </w:p>
  </w:endnote>
  <w:endnote w:type="continuationSeparator" w:id="0">
    <w:p w14:paraId="5E76BBC1" w14:textId="77777777" w:rsidR="002E38B3" w:rsidRDefault="002E38B3" w:rsidP="002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077EC" w14:textId="77777777" w:rsidR="008527BC" w:rsidRDefault="00852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75BF7" w14:textId="77777777" w:rsidR="002762DF" w:rsidRDefault="002762D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of</w:t>
    </w:r>
    <w:r w:rsidR="002E38B3">
      <w:fldChar w:fldCharType="begin"/>
    </w:r>
    <w:r w:rsidR="002E38B3">
      <w:instrText xml:space="preserve"> NUMPAGES   \* MERGEFORMAT </w:instrText>
    </w:r>
    <w:r w:rsidR="002E38B3">
      <w:fldChar w:fldCharType="separate"/>
    </w:r>
    <w:r>
      <w:rPr>
        <w:noProof/>
      </w:rPr>
      <w:t>1</w:t>
    </w:r>
    <w:r w:rsidR="002E38B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D5AF3" w14:textId="77777777" w:rsidR="008527BC" w:rsidRDefault="00852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A28C" w14:textId="77777777" w:rsidR="002E38B3" w:rsidRDefault="002E38B3" w:rsidP="002762DF">
      <w:pPr>
        <w:spacing w:after="0" w:line="240" w:lineRule="auto"/>
      </w:pPr>
      <w:r>
        <w:separator/>
      </w:r>
    </w:p>
  </w:footnote>
  <w:footnote w:type="continuationSeparator" w:id="0">
    <w:p w14:paraId="62D0B565" w14:textId="77777777" w:rsidR="002E38B3" w:rsidRDefault="002E38B3" w:rsidP="002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CCDFE" w14:textId="77777777" w:rsidR="008527BC" w:rsidRDefault="00852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3A2A6" w14:textId="433F7BD3" w:rsidR="002762DF" w:rsidRDefault="002762DF">
    <w:pPr>
      <w:pStyle w:val="Header"/>
    </w:pPr>
    <w:r>
      <w:t xml:space="preserve">File Path: </w:t>
    </w:r>
    <w:r w:rsidR="002E38B3">
      <w:fldChar w:fldCharType="begin"/>
    </w:r>
    <w:r w:rsidR="002E38B3">
      <w:instrText xml:space="preserve"> FILENAME  \* Caps \p  \* MERGEFORMAT </w:instrText>
    </w:r>
    <w:r w:rsidR="002E38B3">
      <w:fldChar w:fldCharType="separate"/>
    </w:r>
    <w:r w:rsidR="004B5EE9">
      <w:rPr>
        <w:noProof/>
      </w:rPr>
      <w:t>Https://Worleyparsons-My.Sharepoint.Com/Personal/Akintunde_Adegbayo_Worley_Com/Documents/Documents/Git.Projects/Git.Recall.Docx</w:t>
    </w:r>
    <w:r w:rsidR="002E38B3">
      <w:rPr>
        <w:noProof/>
      </w:rPr>
      <w:fldChar w:fldCharType="end"/>
    </w:r>
  </w:p>
  <w:p w14:paraId="2E837AF8" w14:textId="71D3DDA1" w:rsidR="002762DF" w:rsidRDefault="002762DF">
    <w:pPr>
      <w:pStyle w:val="Header"/>
    </w:pPr>
    <w:proofErr w:type="spellStart"/>
    <w:r>
      <w:t>FileName:</w:t>
    </w:r>
    <w:r w:rsidR="002E38B3">
      <w:fldChar w:fldCharType="begin"/>
    </w:r>
    <w:r w:rsidR="002E38B3">
      <w:instrText xml:space="preserve"> FILENAME  \* Caps  \* MERGEFORMAT </w:instrText>
    </w:r>
    <w:r w:rsidR="002E38B3">
      <w:fldChar w:fldCharType="separate"/>
    </w:r>
    <w:r w:rsidR="004B5EE9">
      <w:rPr>
        <w:noProof/>
      </w:rPr>
      <w:t>Git.Recall.Docx</w:t>
    </w:r>
    <w:proofErr w:type="spellEnd"/>
    <w:r w:rsidR="002E38B3">
      <w:rPr>
        <w:noProof/>
      </w:rPr>
      <w:fldChar w:fldCharType="end"/>
    </w:r>
  </w:p>
  <w:p w14:paraId="05114C92" w14:textId="08F0CA32" w:rsidR="002762DF" w:rsidRDefault="002762DF">
    <w:pPr>
      <w:pStyle w:val="Header"/>
    </w:pPr>
    <w:r>
      <w:t xml:space="preserve">Date </w:t>
    </w:r>
    <w:proofErr w:type="spellStart"/>
    <w:r>
      <w:t>Printed:</w:t>
    </w:r>
    <w:r>
      <w:fldChar w:fldCharType="begin"/>
    </w:r>
    <w:r>
      <w:instrText xml:space="preserve"> PRINTDATE  \@ "dddd, MMMM d, yyyy  h:mm:ss am/pm"  \* MERGEFORMAT </w:instrText>
    </w:r>
    <w:r>
      <w:fldChar w:fldCharType="separate"/>
    </w:r>
    <w:r w:rsidR="004B5EE9">
      <w:rPr>
        <w:noProof/>
      </w:rPr>
      <w:t>Thursday</w:t>
    </w:r>
    <w:proofErr w:type="spellEnd"/>
    <w:r w:rsidR="004B5EE9">
      <w:rPr>
        <w:noProof/>
      </w:rPr>
      <w:t>, December 9, 2021  9:53:00 PM</w:t>
    </w:r>
    <w:r>
      <w:fldChar w:fldCharType="end"/>
    </w:r>
  </w:p>
  <w:p w14:paraId="03B333AA" w14:textId="77777777" w:rsidR="008527BC" w:rsidRDefault="0085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8BA0" w14:textId="77777777" w:rsidR="008527BC" w:rsidRDefault="00852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02"/>
    <w:multiLevelType w:val="multilevel"/>
    <w:tmpl w:val="A4C005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1151"/>
    <w:multiLevelType w:val="multilevel"/>
    <w:tmpl w:val="005047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18CB"/>
    <w:multiLevelType w:val="multilevel"/>
    <w:tmpl w:val="A342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445"/>
    <w:multiLevelType w:val="multilevel"/>
    <w:tmpl w:val="910C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56C0"/>
    <w:multiLevelType w:val="multilevel"/>
    <w:tmpl w:val="81D66C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964AEC"/>
    <w:multiLevelType w:val="multilevel"/>
    <w:tmpl w:val="EEEA2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816B4"/>
    <w:multiLevelType w:val="multilevel"/>
    <w:tmpl w:val="4B4E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7"/>
    <w:rsid w:val="000247AE"/>
    <w:rsid w:val="000808B6"/>
    <w:rsid w:val="000835DD"/>
    <w:rsid w:val="001176ED"/>
    <w:rsid w:val="0015310D"/>
    <w:rsid w:val="001538F2"/>
    <w:rsid w:val="001A39F0"/>
    <w:rsid w:val="001B6568"/>
    <w:rsid w:val="002114E6"/>
    <w:rsid w:val="00243DFA"/>
    <w:rsid w:val="0027023C"/>
    <w:rsid w:val="002762DF"/>
    <w:rsid w:val="00285E96"/>
    <w:rsid w:val="002C1594"/>
    <w:rsid w:val="002C32AA"/>
    <w:rsid w:val="002C3A5C"/>
    <w:rsid w:val="002E38B3"/>
    <w:rsid w:val="00300E16"/>
    <w:rsid w:val="00330220"/>
    <w:rsid w:val="00335226"/>
    <w:rsid w:val="003506AA"/>
    <w:rsid w:val="003529F3"/>
    <w:rsid w:val="00391A35"/>
    <w:rsid w:val="003929BF"/>
    <w:rsid w:val="003E33B2"/>
    <w:rsid w:val="0040164A"/>
    <w:rsid w:val="00411C64"/>
    <w:rsid w:val="00415BAC"/>
    <w:rsid w:val="00416EAC"/>
    <w:rsid w:val="00451921"/>
    <w:rsid w:val="004B5EE9"/>
    <w:rsid w:val="00507BFA"/>
    <w:rsid w:val="005869DC"/>
    <w:rsid w:val="005A0E2B"/>
    <w:rsid w:val="005A6435"/>
    <w:rsid w:val="005B1C40"/>
    <w:rsid w:val="0060534D"/>
    <w:rsid w:val="00644215"/>
    <w:rsid w:val="00667BFA"/>
    <w:rsid w:val="006C444E"/>
    <w:rsid w:val="006D40D0"/>
    <w:rsid w:val="006F2FFE"/>
    <w:rsid w:val="006F4DCD"/>
    <w:rsid w:val="007168A7"/>
    <w:rsid w:val="007250E3"/>
    <w:rsid w:val="007315BA"/>
    <w:rsid w:val="007B47E9"/>
    <w:rsid w:val="008101AF"/>
    <w:rsid w:val="008527BC"/>
    <w:rsid w:val="00856EF9"/>
    <w:rsid w:val="008C201A"/>
    <w:rsid w:val="009554DD"/>
    <w:rsid w:val="009667B1"/>
    <w:rsid w:val="009942E2"/>
    <w:rsid w:val="009C69F9"/>
    <w:rsid w:val="00A0232F"/>
    <w:rsid w:val="00A132FF"/>
    <w:rsid w:val="00A46730"/>
    <w:rsid w:val="00A5493C"/>
    <w:rsid w:val="00A869CB"/>
    <w:rsid w:val="00B10E16"/>
    <w:rsid w:val="00B20259"/>
    <w:rsid w:val="00B753BB"/>
    <w:rsid w:val="00BB526F"/>
    <w:rsid w:val="00BC4EE0"/>
    <w:rsid w:val="00C10636"/>
    <w:rsid w:val="00C249BE"/>
    <w:rsid w:val="00C32FB9"/>
    <w:rsid w:val="00C35BAE"/>
    <w:rsid w:val="00C43473"/>
    <w:rsid w:val="00C54E61"/>
    <w:rsid w:val="00C84D1B"/>
    <w:rsid w:val="00CA5F50"/>
    <w:rsid w:val="00CB28C5"/>
    <w:rsid w:val="00CB64B6"/>
    <w:rsid w:val="00CD187A"/>
    <w:rsid w:val="00CD6E68"/>
    <w:rsid w:val="00D333B4"/>
    <w:rsid w:val="00D53FFA"/>
    <w:rsid w:val="00DB55C6"/>
    <w:rsid w:val="00DE4D47"/>
    <w:rsid w:val="00E414FB"/>
    <w:rsid w:val="00E429DE"/>
    <w:rsid w:val="00E46FE8"/>
    <w:rsid w:val="00EB695A"/>
    <w:rsid w:val="00F23EEC"/>
    <w:rsid w:val="00F27852"/>
    <w:rsid w:val="00F62571"/>
    <w:rsid w:val="00FD536E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7C9A"/>
  <w15:chartTrackingRefBased/>
  <w15:docId w15:val="{24D88FCF-52C4-4FB2-A3B6-970CAE8D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DF"/>
  </w:style>
  <w:style w:type="paragraph" w:styleId="Footer">
    <w:name w:val="footer"/>
    <w:basedOn w:val="Normal"/>
    <w:link w:val="FooterChar"/>
    <w:uiPriority w:val="99"/>
    <w:unhideWhenUsed/>
    <w:rsid w:val="0027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DF"/>
  </w:style>
  <w:style w:type="character" w:customStyle="1" w:styleId="Heading1Char">
    <w:name w:val="Heading 1 Char"/>
    <w:basedOn w:val="DefaultParagraphFont"/>
    <w:link w:val="Heading1"/>
    <w:uiPriority w:val="9"/>
    <w:rsid w:val="0021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14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14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14E6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2114E6"/>
  </w:style>
  <w:style w:type="character" w:customStyle="1" w:styleId="byline">
    <w:name w:val="byline"/>
    <w:basedOn w:val="DefaultParagraphFont"/>
    <w:rsid w:val="002114E6"/>
  </w:style>
  <w:style w:type="character" w:customStyle="1" w:styleId="author">
    <w:name w:val="author"/>
    <w:basedOn w:val="DefaultParagraphFont"/>
    <w:rsid w:val="002114E6"/>
  </w:style>
  <w:style w:type="paragraph" w:styleId="NormalWeb">
    <w:name w:val="Normal (Web)"/>
    <w:basedOn w:val="Normal"/>
    <w:uiPriority w:val="99"/>
    <w:semiHidden/>
    <w:unhideWhenUsed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4E6"/>
    <w:rPr>
      <w:b/>
      <w:bCs/>
    </w:rPr>
  </w:style>
  <w:style w:type="paragraph" w:customStyle="1" w:styleId="ez-toc-title">
    <w:name w:val="ez-toc-title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page-1">
    <w:name w:val="ez-toc-page-1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z-toc-heading-level-3">
    <w:name w:val="ez-toc-heading-level-3"/>
    <w:basedOn w:val="Normal"/>
    <w:rsid w:val="0021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3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AAAAAA"/>
                            <w:left w:val="single" w:sz="6" w:space="8" w:color="AAAAAA"/>
                            <w:bottom w:val="single" w:sz="6" w:space="8" w:color="AAAAAA"/>
                            <w:right w:val="single" w:sz="6" w:space="8" w:color="AAAAAA"/>
                          </w:divBdr>
                          <w:divsChild>
                            <w:div w:id="3563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intunde.adegbayo\Documents\Custom%20Office%20Templates\akt_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akt_03.dotx</Template>
  <TotalTime>384</TotalTime>
  <Pages>5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Worley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Adegbayo, Akintunde (Lagos)</cp:lastModifiedBy>
  <cp:revision>76</cp:revision>
  <cp:lastPrinted>2021-12-09T20:53:00Z</cp:lastPrinted>
  <dcterms:created xsi:type="dcterms:W3CDTF">2021-12-04T20:16:00Z</dcterms:created>
  <dcterms:modified xsi:type="dcterms:W3CDTF">2021-12-10T18:18:00Z</dcterms:modified>
</cp:coreProperties>
</file>